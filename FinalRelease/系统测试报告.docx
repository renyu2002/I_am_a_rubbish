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78CC" w14:textId="7F64FEE8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2F1D6C">
        <w:rPr>
          <w:rFonts w:ascii="Arial" w:hAnsi="Arial" w:hint="eastAsia"/>
        </w:rPr>
        <w:t>知识答题竞赛</w:t>
      </w:r>
      <w:r w:rsidR="002F1D6C">
        <w:rPr>
          <w:rFonts w:ascii="Arial" w:hAnsi="Arial" w:hint="eastAsia"/>
        </w:rPr>
        <w:t>app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55FE527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3AE6E81A" w14:textId="77777777" w:rsidR="00320074" w:rsidRDefault="00320074">
      <w:pPr>
        <w:pStyle w:val="a4"/>
        <w:jc w:val="right"/>
        <w:rPr>
          <w:sz w:val="28"/>
        </w:rPr>
      </w:pPr>
    </w:p>
    <w:p w14:paraId="47630C9B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DE76402" w14:textId="77777777" w:rsidR="00F03B5C" w:rsidRDefault="00F03B5C">
      <w:pPr>
        <w:pStyle w:val="a4"/>
        <w:rPr>
          <w:sz w:val="28"/>
        </w:rPr>
      </w:pPr>
    </w:p>
    <w:p w14:paraId="70F4886D" w14:textId="77777777" w:rsidR="00F03B5C" w:rsidRDefault="00F03B5C"/>
    <w:p w14:paraId="3E60BDE4" w14:textId="77777777" w:rsidR="00F03B5C" w:rsidRPr="002F1D6C" w:rsidRDefault="00F03B5C">
      <w:pPr>
        <w:sectPr w:rsidR="00F03B5C" w:rsidRPr="002F1D6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061A32E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70A0B969" w14:textId="77777777">
        <w:tc>
          <w:tcPr>
            <w:tcW w:w="2304" w:type="dxa"/>
          </w:tcPr>
          <w:p w14:paraId="5CBDDCE6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AD03E70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1F85B8E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FDD1CA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4A4C7A64" w14:textId="77777777">
        <w:tc>
          <w:tcPr>
            <w:tcW w:w="2304" w:type="dxa"/>
          </w:tcPr>
          <w:p w14:paraId="60F5D852" w14:textId="350A906A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2F1D6C">
              <w:rPr>
                <w:rFonts w:ascii="Times New Roman" w:hint="eastAsia"/>
              </w:rPr>
              <w:t>17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2F1D6C">
              <w:rPr>
                <w:rFonts w:ascii="Times New Roman"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2F1D6C">
              <w:rPr>
                <w:rFonts w:ascii="Times New Roman" w:hint="eastAsia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278A046" w14:textId="3047906B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2F1D6C"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 w:rsidR="002F1D6C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78A97924" w14:textId="4680A7BA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2F1D6C">
              <w:rPr>
                <w:rFonts w:hint="eastAsia"/>
              </w:rPr>
              <w:t>测试了软件基本功能实现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18994082" w14:textId="0D494AE3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2F1D6C">
              <w:rPr>
                <w:rFonts w:hint="eastAsia"/>
              </w:rPr>
              <w:t>黄子凌</w:t>
            </w:r>
            <w:r>
              <w:rPr>
                <w:rFonts w:ascii="Times New Roman"/>
              </w:rPr>
              <w:t>&gt;</w:t>
            </w:r>
          </w:p>
        </w:tc>
      </w:tr>
      <w:tr w:rsidR="00F03B5C" w14:paraId="4659D0F1" w14:textId="77777777">
        <w:tc>
          <w:tcPr>
            <w:tcW w:w="2304" w:type="dxa"/>
          </w:tcPr>
          <w:p w14:paraId="73002CE3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8C6E325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3104E4D3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3CB3916" w14:textId="77777777" w:rsidR="00F03B5C" w:rsidRDefault="00F03B5C">
            <w:pPr>
              <w:pStyle w:val="Tabletext"/>
            </w:pPr>
          </w:p>
        </w:tc>
      </w:tr>
      <w:tr w:rsidR="00F03B5C" w14:paraId="6694C24E" w14:textId="77777777">
        <w:tc>
          <w:tcPr>
            <w:tcW w:w="2304" w:type="dxa"/>
          </w:tcPr>
          <w:p w14:paraId="7EB1801E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7A8D058B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0F1A8F13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8EF7CD6" w14:textId="77777777" w:rsidR="00F03B5C" w:rsidRDefault="00F03B5C">
            <w:pPr>
              <w:pStyle w:val="Tabletext"/>
            </w:pPr>
          </w:p>
        </w:tc>
      </w:tr>
      <w:tr w:rsidR="00F03B5C" w14:paraId="1FE59740" w14:textId="77777777">
        <w:tc>
          <w:tcPr>
            <w:tcW w:w="2304" w:type="dxa"/>
          </w:tcPr>
          <w:p w14:paraId="73EF1CC0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372ED99A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B5EB97F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1BFEFABB" w14:textId="77777777" w:rsidR="00F03B5C" w:rsidRDefault="00F03B5C">
            <w:pPr>
              <w:pStyle w:val="Tabletext"/>
            </w:pPr>
          </w:p>
        </w:tc>
      </w:tr>
    </w:tbl>
    <w:p w14:paraId="45E83862" w14:textId="77777777" w:rsidR="00F03B5C" w:rsidRDefault="00F03B5C"/>
    <w:p w14:paraId="78C7E209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27377CB1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16B74AE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C02C2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6B61B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8F5E4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208C4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B177E0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509355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30FE3D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66C9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D17FA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1B017C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14C76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321CE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8B67AB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14C2DD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7D849DE1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01983819" w14:textId="3D2586CF" w:rsidR="00614542" w:rsidRPr="00F02AB1" w:rsidRDefault="00614542" w:rsidP="00F02AB1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45DC3ADB" w14:textId="0D2F42C2" w:rsidR="00A8724A" w:rsidRPr="00F02AB1" w:rsidRDefault="00F02AB1" w:rsidP="00614542">
      <w:p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本系统测试报告阐述了对</w:t>
      </w:r>
      <w:proofErr w:type="gramStart"/>
      <w:r>
        <w:rPr>
          <w:rFonts w:ascii="Times New Roman" w:hint="eastAsia"/>
          <w:iCs/>
          <w:snapToGrid/>
        </w:rPr>
        <w:t>该知识</w:t>
      </w:r>
      <w:proofErr w:type="gramEnd"/>
      <w:r>
        <w:rPr>
          <w:rFonts w:ascii="Times New Roman" w:hint="eastAsia"/>
          <w:iCs/>
          <w:snapToGrid/>
        </w:rPr>
        <w:t>答题竞赛</w:t>
      </w:r>
      <w:r>
        <w:rPr>
          <w:rFonts w:ascii="Times New Roman" w:hint="eastAsia"/>
          <w:iCs/>
          <w:snapToGrid/>
        </w:rPr>
        <w:t>app</w:t>
      </w:r>
      <w:r>
        <w:rPr>
          <w:rFonts w:ascii="Times New Roman" w:hint="eastAsia"/>
          <w:iCs/>
          <w:snapToGrid/>
        </w:rPr>
        <w:t>的测试和结果，提供该</w:t>
      </w:r>
      <w:r>
        <w:rPr>
          <w:rFonts w:ascii="Times New Roman" w:hint="eastAsia"/>
          <w:iCs/>
          <w:snapToGrid/>
        </w:rPr>
        <w:t>app</w:t>
      </w:r>
      <w:r>
        <w:rPr>
          <w:rFonts w:ascii="Times New Roman" w:hint="eastAsia"/>
          <w:iCs/>
          <w:snapToGrid/>
        </w:rPr>
        <w:t>已满足的要求和存在的问题等信息。</w:t>
      </w:r>
    </w:p>
    <w:p w14:paraId="47DE6469" w14:textId="75A56300" w:rsidR="00614542" w:rsidRPr="001B44F8" w:rsidRDefault="00614542" w:rsidP="001B44F8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7AA25437" w14:textId="51761352" w:rsidR="001B44F8" w:rsidRPr="001B44F8" w:rsidRDefault="001B44F8" w:rsidP="00614542">
      <w:pPr>
        <w:spacing w:after="120"/>
        <w:ind w:left="720"/>
        <w:rPr>
          <w:rFonts w:asciiTheme="minorEastAsia" w:eastAsiaTheme="minorEastAsia" w:hAnsiTheme="minorEastAsia" w:hint="eastAsia"/>
          <w:iCs/>
          <w:snapToGrid/>
        </w:rPr>
      </w:pPr>
      <w:r>
        <w:rPr>
          <w:rFonts w:asciiTheme="minorEastAsia" w:eastAsiaTheme="minorEastAsia" w:hAnsiTheme="minorEastAsia" w:hint="eastAsia"/>
          <w:iCs/>
          <w:snapToGrid/>
        </w:rPr>
        <w:t>知识答题竞赛app</w:t>
      </w:r>
    </w:p>
    <w:p w14:paraId="6D316E0F" w14:textId="00C466B5" w:rsidR="00614542" w:rsidRPr="001B44F8" w:rsidRDefault="00614542" w:rsidP="001B44F8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7E6E20A7" w14:textId="22484EFE" w:rsidR="00F03B5C" w:rsidRPr="00536968" w:rsidRDefault="00614542" w:rsidP="00536968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3E112FD3" w14:textId="634C5682" w:rsidR="001B44F8" w:rsidRDefault="001B44F8" w:rsidP="00614542">
      <w:pPr>
        <w:spacing w:after="120"/>
        <w:ind w:left="720"/>
        <w:rPr>
          <w:rFonts w:asciiTheme="minorEastAsia" w:eastAsiaTheme="minorEastAsia" w:hAnsiTheme="minorEastAsia"/>
          <w:iCs/>
          <w:snapToGrid/>
        </w:rPr>
      </w:pPr>
      <w:r>
        <w:rPr>
          <w:rFonts w:asciiTheme="minorEastAsia" w:eastAsiaTheme="minorEastAsia" w:hAnsiTheme="minorEastAsia" w:hint="eastAsia"/>
          <w:iCs/>
          <w:snapToGrid/>
        </w:rPr>
        <w:t>软件工程原理与实践-大作业要求</w:t>
      </w:r>
    </w:p>
    <w:p w14:paraId="029FA49A" w14:textId="0609D918" w:rsidR="001B44F8" w:rsidRPr="001B44F8" w:rsidRDefault="001B44F8" w:rsidP="00614542">
      <w:pPr>
        <w:spacing w:after="120"/>
        <w:ind w:left="720"/>
        <w:rPr>
          <w:rFonts w:asciiTheme="minorEastAsia" w:eastAsiaTheme="minorEastAsia" w:hAnsiTheme="minorEastAsia" w:hint="eastAsia"/>
          <w:iCs/>
          <w:snapToGrid/>
        </w:rPr>
      </w:pPr>
      <w:r>
        <w:rPr>
          <w:rFonts w:asciiTheme="minorEastAsia" w:eastAsiaTheme="minorEastAsia" w:hAnsiTheme="minorEastAsia" w:hint="eastAsia"/>
          <w:iCs/>
          <w:snapToGrid/>
        </w:rPr>
        <w:t>知识答题竞赛app</w:t>
      </w:r>
      <w:r w:rsidR="00536968">
        <w:rPr>
          <w:rFonts w:asciiTheme="minorEastAsia" w:eastAsiaTheme="minorEastAsia" w:hAnsiTheme="minorEastAsia" w:hint="eastAsia"/>
          <w:iCs/>
          <w:snapToGrid/>
        </w:rPr>
        <w:t>软件</w:t>
      </w:r>
      <w:r>
        <w:rPr>
          <w:rFonts w:asciiTheme="minorEastAsia" w:eastAsiaTheme="minorEastAsia" w:hAnsiTheme="minorEastAsia" w:hint="eastAsia"/>
          <w:iCs/>
          <w:snapToGrid/>
        </w:rPr>
        <w:t>需求公约</w:t>
      </w:r>
    </w:p>
    <w:p w14:paraId="100A9E8D" w14:textId="6159A245" w:rsidR="00614542" w:rsidRPr="00536968" w:rsidRDefault="00614542" w:rsidP="00536968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4DBD4D00" w14:textId="6F2AE4A1" w:rsidR="004B0E53" w:rsidRDefault="00F03B5C" w:rsidP="00536968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6AA86559" w14:textId="55AA1F2F" w:rsidR="001B44F8" w:rsidRDefault="001B44F8" w:rsidP="001B44F8">
      <w:pPr>
        <w:pStyle w:val="a9"/>
      </w:pPr>
      <w:r>
        <w:rPr>
          <w:rFonts w:hint="eastAsia"/>
        </w:rPr>
        <w:t>测试时间：2022年6月17日</w:t>
      </w:r>
    </w:p>
    <w:p w14:paraId="7A7B3878" w14:textId="19C36062" w:rsidR="001B44F8" w:rsidRDefault="001B44F8" w:rsidP="001B44F8">
      <w:pPr>
        <w:pStyle w:val="a9"/>
      </w:pPr>
      <w:r>
        <w:rPr>
          <w:rFonts w:hint="eastAsia"/>
        </w:rPr>
        <w:t>测试人员：黄子凌</w:t>
      </w:r>
    </w:p>
    <w:p w14:paraId="77555D4D" w14:textId="657451F8" w:rsidR="001B44F8" w:rsidRDefault="001B44F8" w:rsidP="001B44F8">
      <w:pPr>
        <w:pStyle w:val="a9"/>
      </w:pPr>
      <w:r>
        <w:rPr>
          <w:rFonts w:hint="eastAsia"/>
        </w:rPr>
        <w:t>测试方法：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该软件上操作</w:t>
      </w:r>
    </w:p>
    <w:p w14:paraId="3A7979B3" w14:textId="48EF2409" w:rsidR="001B44F8" w:rsidRPr="001B44F8" w:rsidRDefault="001B44F8" w:rsidP="001B44F8">
      <w:pPr>
        <w:pStyle w:val="a9"/>
        <w:rPr>
          <w:rFonts w:hint="eastAsia"/>
        </w:rPr>
      </w:pPr>
      <w:r>
        <w:rPr>
          <w:rFonts w:hint="eastAsia"/>
        </w:rPr>
        <w:t>测试内容：各项主要功能测试、界面测试、性能测试、可靠性测试</w:t>
      </w:r>
    </w:p>
    <w:p w14:paraId="386AAB9D" w14:textId="3143619B" w:rsidR="001B44F8" w:rsidRDefault="004B0E53" w:rsidP="00E0009D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5DB0ACF4" w14:textId="77777777" w:rsidR="00E0009D" w:rsidRDefault="00E0009D" w:rsidP="00E0009D">
      <w:pPr>
        <w:ind w:left="720"/>
      </w:pPr>
      <w:r>
        <w:rPr>
          <w:rFonts w:hint="eastAsia"/>
        </w:rPr>
        <w:t>硬件：</w:t>
      </w:r>
    </w:p>
    <w:p w14:paraId="0104580C" w14:textId="545BB80D" w:rsidR="00E0009D" w:rsidRDefault="00E0009D" w:rsidP="00E0009D">
      <w:pPr>
        <w:ind w:left="72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：</w:t>
      </w:r>
      <w:r w:rsidRPr="00E0009D">
        <w:rPr>
          <w:rFonts w:hint="eastAsia"/>
        </w:rPr>
        <w:t>(英特尔)Intel(R) Core(TM) i5-10210U CPU @ 1.60GHz(2112 MHz)</w:t>
      </w:r>
    </w:p>
    <w:p w14:paraId="7098D20B" w14:textId="2DDF5AAE" w:rsidR="00E0009D" w:rsidRDefault="00E0009D" w:rsidP="00E0009D">
      <w:pPr>
        <w:ind w:left="720"/>
      </w:pPr>
      <w:r>
        <w:rPr>
          <w:rFonts w:hint="eastAsia"/>
        </w:rPr>
        <w:t>内存：16</w:t>
      </w:r>
      <w:r>
        <w:t>GB</w:t>
      </w:r>
    </w:p>
    <w:p w14:paraId="6CA6899E" w14:textId="77777777" w:rsidR="00CF5EA5" w:rsidRPr="00E0009D" w:rsidRDefault="00CF5EA5" w:rsidP="00E0009D">
      <w:pPr>
        <w:ind w:left="720"/>
        <w:rPr>
          <w:rFonts w:hint="eastAsia"/>
        </w:rPr>
      </w:pPr>
    </w:p>
    <w:p w14:paraId="45FBD027" w14:textId="717A4B74" w:rsidR="00E0009D" w:rsidRPr="00E0009D" w:rsidRDefault="00E0009D" w:rsidP="00E0009D">
      <w:pPr>
        <w:pStyle w:val="a9"/>
        <w:rPr>
          <w:rFonts w:hint="eastAsia"/>
        </w:rPr>
      </w:pPr>
      <w:r>
        <w:rPr>
          <w:rFonts w:hint="eastAsia"/>
        </w:rPr>
        <w:t>软件：unity</w:t>
      </w:r>
      <w:r w:rsidR="00CF5EA5">
        <w:rPr>
          <w:rFonts w:hint="eastAsia"/>
        </w:rPr>
        <w:t>2020.3.19f</w:t>
      </w:r>
      <w:r w:rsidR="00CF5EA5">
        <w:t>1c2</w:t>
      </w:r>
    </w:p>
    <w:p w14:paraId="19D4D0F5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2D47230B" w14:textId="4A6C8C1C" w:rsidR="007F35AF" w:rsidRPr="00F70F95" w:rsidRDefault="005E7E40" w:rsidP="00F70F95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1D181A4A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0712DA0A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40B552B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0732008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244C208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1788A5D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704E4DC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070A484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30845B4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60ADD00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43EA73F7" w14:textId="77777777" w:rsidTr="00BF6954">
        <w:tc>
          <w:tcPr>
            <w:tcW w:w="993" w:type="dxa"/>
            <w:vMerge w:val="restart"/>
          </w:tcPr>
          <w:p w14:paraId="7943734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2BA9FC67" w14:textId="5DBD90DC" w:rsidR="00955DC2" w:rsidRPr="00BF6954" w:rsidRDefault="00FC0665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FC0665">
              <w:rPr>
                <w:rFonts w:ascii="Times New Roman" w:hint="eastAsia"/>
                <w:b/>
                <w:snapToGrid/>
                <w:sz w:val="21"/>
                <w:szCs w:val="21"/>
              </w:rPr>
              <w:t>创建房间</w:t>
            </w:r>
          </w:p>
        </w:tc>
        <w:tc>
          <w:tcPr>
            <w:tcW w:w="979" w:type="dxa"/>
          </w:tcPr>
          <w:p w14:paraId="3344C945" w14:textId="7AC4C4F1" w:rsidR="00955DC2" w:rsidRPr="00BF11EB" w:rsidRDefault="00FC066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</w:t>
            </w:r>
          </w:p>
        </w:tc>
        <w:tc>
          <w:tcPr>
            <w:tcW w:w="1116" w:type="dxa"/>
          </w:tcPr>
          <w:p w14:paraId="70EA2B56" w14:textId="5BDDADE0" w:rsidR="00955DC2" w:rsidRPr="00BF11EB" w:rsidRDefault="00FC066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628D8930" w14:textId="69C447EF" w:rsidR="00955DC2" w:rsidRPr="00BF11EB" w:rsidRDefault="00FC066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AD4D585" w14:textId="274B0ABC" w:rsidR="00955DC2" w:rsidRPr="00BF11EB" w:rsidRDefault="00FC066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02103C6B" w14:textId="04ADDB84" w:rsidR="00955DC2" w:rsidRPr="00BF11EB" w:rsidRDefault="00FC066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无缺陷</w:t>
            </w:r>
          </w:p>
        </w:tc>
      </w:tr>
      <w:tr w:rsidR="00FC0665" w14:paraId="734D8335" w14:textId="77777777" w:rsidTr="00BF6954">
        <w:tc>
          <w:tcPr>
            <w:tcW w:w="993" w:type="dxa"/>
            <w:vMerge/>
          </w:tcPr>
          <w:p w14:paraId="146FB330" w14:textId="77777777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C39E47F" w14:textId="21FC712C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加入房间</w:t>
            </w:r>
          </w:p>
        </w:tc>
        <w:tc>
          <w:tcPr>
            <w:tcW w:w="979" w:type="dxa"/>
          </w:tcPr>
          <w:p w14:paraId="73FFAE7B" w14:textId="1C765865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32D5966D" w14:textId="37210E65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46F8A33F" w14:textId="39D90CCD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B9B84F3" w14:textId="56CCE000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284828AF" w14:textId="0CBA3D70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无缺陷</w:t>
            </w:r>
          </w:p>
        </w:tc>
      </w:tr>
      <w:tr w:rsidR="00FC0665" w14:paraId="511A0486" w14:textId="77777777" w:rsidTr="00BF6954">
        <w:tc>
          <w:tcPr>
            <w:tcW w:w="993" w:type="dxa"/>
            <w:vMerge/>
          </w:tcPr>
          <w:p w14:paraId="7FAF8CF3" w14:textId="77777777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CBF3A7F" w14:textId="5BD17920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单人答题</w:t>
            </w:r>
          </w:p>
        </w:tc>
        <w:tc>
          <w:tcPr>
            <w:tcW w:w="979" w:type="dxa"/>
          </w:tcPr>
          <w:p w14:paraId="1F33C320" w14:textId="4861096B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14:paraId="1FD163D1" w14:textId="628BF0A1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EEEFD73" w14:textId="2D9B459A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17E0B47" w14:textId="38C9FB1D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0B838F38" w14:textId="37B35D07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无缺陷</w:t>
            </w:r>
          </w:p>
        </w:tc>
      </w:tr>
      <w:tr w:rsidR="00FC0665" w14:paraId="4E0F32F7" w14:textId="77777777" w:rsidTr="00BF6954">
        <w:tc>
          <w:tcPr>
            <w:tcW w:w="993" w:type="dxa"/>
            <w:vMerge/>
          </w:tcPr>
          <w:p w14:paraId="40EFFB44" w14:textId="77777777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18732DF" w14:textId="1503A7FA" w:rsidR="00FC0665" w:rsidRDefault="00FC0665" w:rsidP="00FC0665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多人答题</w:t>
            </w:r>
          </w:p>
        </w:tc>
        <w:tc>
          <w:tcPr>
            <w:tcW w:w="979" w:type="dxa"/>
          </w:tcPr>
          <w:p w14:paraId="4AB786AD" w14:textId="484FD8BE" w:rsidR="00FC0665" w:rsidRDefault="00FC0665" w:rsidP="00FC0665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7DB689BD" w14:textId="3A3AD055" w:rsidR="00FC0665" w:rsidRDefault="00FC0665" w:rsidP="00FC0665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ECF1144" w14:textId="7D572883" w:rsidR="00FC0665" w:rsidRDefault="00FC0665" w:rsidP="00FC0665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8D6566A" w14:textId="13BA2F6A" w:rsidR="00FC0665" w:rsidRDefault="00FC0665" w:rsidP="00FC0665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61BDEBE2" w14:textId="68B9B8DE" w:rsidR="00FC0665" w:rsidRDefault="00FC0665" w:rsidP="00FC0665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无缺陷</w:t>
            </w:r>
          </w:p>
        </w:tc>
      </w:tr>
      <w:tr w:rsidR="00FC0665" w14:paraId="4D4CCFB3" w14:textId="77777777" w:rsidTr="00BF6954">
        <w:tc>
          <w:tcPr>
            <w:tcW w:w="993" w:type="dxa"/>
            <w:vMerge/>
          </w:tcPr>
          <w:p w14:paraId="4DD80963" w14:textId="77777777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3ED09EE" w14:textId="73AFF78D" w:rsidR="00FC0665" w:rsidRDefault="00FC0665" w:rsidP="00FC0665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结算</w:t>
            </w:r>
          </w:p>
        </w:tc>
        <w:tc>
          <w:tcPr>
            <w:tcW w:w="979" w:type="dxa"/>
          </w:tcPr>
          <w:p w14:paraId="67A2F009" w14:textId="0D9702AA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70DF7DC8" w14:textId="475C699A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48E94CCE" w14:textId="61EFD7EB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9344B16" w14:textId="7FA2D3B2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26315313" w14:textId="37EBE44F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无缺陷</w:t>
            </w:r>
          </w:p>
        </w:tc>
      </w:tr>
      <w:tr w:rsidR="00FC0665" w14:paraId="5A42549D" w14:textId="77777777" w:rsidTr="00BF6954">
        <w:tc>
          <w:tcPr>
            <w:tcW w:w="993" w:type="dxa"/>
            <w:vMerge/>
          </w:tcPr>
          <w:p w14:paraId="5785BC02" w14:textId="77777777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08A6ED2" w14:textId="44E9802A" w:rsidR="00FC0665" w:rsidRDefault="00FC0665" w:rsidP="00FC0665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退出房间</w:t>
            </w:r>
          </w:p>
        </w:tc>
        <w:tc>
          <w:tcPr>
            <w:tcW w:w="979" w:type="dxa"/>
          </w:tcPr>
          <w:p w14:paraId="19CA3CD1" w14:textId="46670C9E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7E8BDF2F" w14:textId="323AAC0F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6FE164B" w14:textId="3E913502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CAA1DC6" w14:textId="4229B1EB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55452FA9" w14:textId="6477B1F2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无缺陷</w:t>
            </w:r>
          </w:p>
        </w:tc>
      </w:tr>
      <w:tr w:rsidR="00FC0665" w14:paraId="2AF89F0B" w14:textId="77777777" w:rsidTr="00BF6954">
        <w:tc>
          <w:tcPr>
            <w:tcW w:w="993" w:type="dxa"/>
            <w:vMerge/>
          </w:tcPr>
          <w:p w14:paraId="1377F32C" w14:textId="77777777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BB89348" w14:textId="196E4C51" w:rsidR="00FC0665" w:rsidRDefault="00FC0665" w:rsidP="00FC0665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中途退出答题</w:t>
            </w:r>
          </w:p>
        </w:tc>
        <w:tc>
          <w:tcPr>
            <w:tcW w:w="979" w:type="dxa"/>
          </w:tcPr>
          <w:p w14:paraId="72F7291D" w14:textId="3E07CA12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0EF13666" w14:textId="69588A71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6C09A14" w14:textId="6EA355A1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5E3E5DB" w14:textId="59A1F233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02F5CE51" w14:textId="7EB4DA68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无缺陷</w:t>
            </w:r>
          </w:p>
        </w:tc>
      </w:tr>
      <w:tr w:rsidR="00FC0665" w14:paraId="637F5E1F" w14:textId="77777777" w:rsidTr="00BF6954">
        <w:tc>
          <w:tcPr>
            <w:tcW w:w="993" w:type="dxa"/>
            <w:vMerge/>
          </w:tcPr>
          <w:p w14:paraId="6E2C76D2" w14:textId="77777777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AD756F1" w14:textId="5BCD88A6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722F30BE" w14:textId="707EB75F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32</w:t>
            </w:r>
          </w:p>
        </w:tc>
        <w:tc>
          <w:tcPr>
            <w:tcW w:w="1116" w:type="dxa"/>
          </w:tcPr>
          <w:p w14:paraId="176DD705" w14:textId="6291EA86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6BDEA72A" w14:textId="12DF1490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7BFF9FB" w14:textId="132491C9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7AE5F89B" w14:textId="7CF98BB5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无缺陷</w:t>
            </w:r>
          </w:p>
        </w:tc>
      </w:tr>
      <w:tr w:rsidR="00FC0665" w14:paraId="3468AFB6" w14:textId="77777777" w:rsidTr="00BF6954">
        <w:tc>
          <w:tcPr>
            <w:tcW w:w="993" w:type="dxa"/>
            <w:vMerge w:val="restart"/>
          </w:tcPr>
          <w:p w14:paraId="284AC95E" w14:textId="77777777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581BE986" w14:textId="77777777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41DA935E" w14:textId="77777777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954673E" w14:textId="77777777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3609BD85" w14:textId="484DAF19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2EB864DE" w14:textId="65E20BFC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3027269" w14:textId="2BF2B869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FEC1736" w14:textId="19996345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5F435033" w14:textId="2C8220B7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无缺陷</w:t>
            </w:r>
          </w:p>
        </w:tc>
      </w:tr>
      <w:tr w:rsidR="00FC0665" w14:paraId="5CB5E918" w14:textId="77777777" w:rsidTr="00BF6954">
        <w:tc>
          <w:tcPr>
            <w:tcW w:w="993" w:type="dxa"/>
            <w:vMerge/>
          </w:tcPr>
          <w:p w14:paraId="2F29A446" w14:textId="77777777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B8FCC05" w14:textId="77777777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0692DDAC" w14:textId="6D56003A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4B4EBAB8" w14:textId="08802FD9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65DF744" w14:textId="38B83EF2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DE3BE0C" w14:textId="0F539CB7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24FEC41A" w14:textId="15AFC0F2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无缺陷</w:t>
            </w:r>
          </w:p>
        </w:tc>
      </w:tr>
      <w:tr w:rsidR="00FC0665" w14:paraId="3F119908" w14:textId="77777777" w:rsidTr="00BF6954">
        <w:tc>
          <w:tcPr>
            <w:tcW w:w="993" w:type="dxa"/>
            <w:vMerge/>
          </w:tcPr>
          <w:p w14:paraId="49BC1AC8" w14:textId="77777777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05C350F" w14:textId="48D5BDE2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</w:t>
            </w:r>
          </w:p>
        </w:tc>
        <w:tc>
          <w:tcPr>
            <w:tcW w:w="979" w:type="dxa"/>
          </w:tcPr>
          <w:p w14:paraId="7C6C6872" w14:textId="175391F5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65EFE21C" w14:textId="4DB14793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EC24063" w14:textId="2513AC78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D2CE53D" w14:textId="7ECC37CE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7E6335BD" w14:textId="7B85CD39" w:rsidR="00FC0665" w:rsidRPr="00BF11EB" w:rsidRDefault="00FC0665" w:rsidP="00FC066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无缺陷</w:t>
            </w:r>
          </w:p>
        </w:tc>
      </w:tr>
      <w:tr w:rsidR="00FC0665" w14:paraId="28BA2A77" w14:textId="77777777" w:rsidTr="00BF6954">
        <w:tc>
          <w:tcPr>
            <w:tcW w:w="993" w:type="dxa"/>
            <w:vMerge/>
          </w:tcPr>
          <w:p w14:paraId="2128AE09" w14:textId="77777777" w:rsidR="00FC0665" w:rsidRPr="00BF6954" w:rsidRDefault="00FC0665" w:rsidP="00FC0665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0A958DA" w14:textId="77777777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6BC264E8" w14:textId="20859996" w:rsidR="00FC0665" w:rsidRPr="00F70F95" w:rsidRDefault="00F70F95" w:rsidP="00FC0665">
            <w:pPr>
              <w:spacing w:after="120"/>
              <w:jc w:val="center"/>
              <w:rPr>
                <w:rFonts w:asciiTheme="minorEastAsia" w:eastAsiaTheme="minorEastAsia" w:hAnsiTheme="minorEastAsia"/>
                <w:iCs/>
                <w:snapToGrid/>
              </w:rPr>
            </w:pPr>
            <w:r>
              <w:rPr>
                <w:rFonts w:asciiTheme="minorEastAsia" w:eastAsiaTheme="minorEastAsia" w:hAnsiTheme="minorEastAsia" w:hint="eastAsia"/>
                <w:iCs/>
                <w:snapToGrid/>
              </w:rPr>
              <w:t>14</w:t>
            </w:r>
          </w:p>
        </w:tc>
        <w:tc>
          <w:tcPr>
            <w:tcW w:w="1116" w:type="dxa"/>
          </w:tcPr>
          <w:p w14:paraId="1BA5FD96" w14:textId="682FC776" w:rsidR="00FC0665" w:rsidRDefault="00FC0665" w:rsidP="00FC0665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49FE2D25" w14:textId="0C03F02F" w:rsidR="00FC0665" w:rsidRDefault="00FC0665" w:rsidP="00FC0665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716D37C" w14:textId="0E21E749" w:rsidR="00FC0665" w:rsidRDefault="00FC0665" w:rsidP="00FC0665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01BC1D3C" w14:textId="45B29570" w:rsidR="00FC0665" w:rsidRDefault="00FC0665" w:rsidP="00FC0665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无缺陷</w:t>
            </w:r>
          </w:p>
        </w:tc>
      </w:tr>
      <w:tr w:rsidR="00FC0665" w14:paraId="6DFE6264" w14:textId="77777777" w:rsidTr="00BF6954">
        <w:tc>
          <w:tcPr>
            <w:tcW w:w="993" w:type="dxa"/>
          </w:tcPr>
          <w:p w14:paraId="08FBDC65" w14:textId="77777777" w:rsidR="00FC0665" w:rsidRPr="00BF6954" w:rsidRDefault="00FC0665" w:rsidP="00FC0665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142CBE8" w14:textId="77777777" w:rsidR="00FC0665" w:rsidRPr="00BF6954" w:rsidRDefault="00FC0665" w:rsidP="00FC066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3A956C7B" w14:textId="24E76A0B" w:rsidR="00FC0665" w:rsidRPr="00F70F95" w:rsidRDefault="00F70F95" w:rsidP="00FC0665">
            <w:pPr>
              <w:spacing w:after="120"/>
              <w:jc w:val="center"/>
              <w:rPr>
                <w:rFonts w:asciiTheme="minorEastAsia" w:eastAsiaTheme="minorEastAsia" w:hAnsiTheme="minorEastAsia" w:hint="eastAsia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46</w:t>
            </w:r>
          </w:p>
        </w:tc>
        <w:tc>
          <w:tcPr>
            <w:tcW w:w="1116" w:type="dxa"/>
          </w:tcPr>
          <w:p w14:paraId="116F856D" w14:textId="35A07EED" w:rsidR="00FC0665" w:rsidRDefault="00FC0665" w:rsidP="00FC0665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E5E58CC" w14:textId="69320CA2" w:rsidR="00FC0665" w:rsidRDefault="00FC0665" w:rsidP="00FC0665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4817EC7" w14:textId="401B8814" w:rsidR="00FC0665" w:rsidRDefault="00FC0665" w:rsidP="00FC0665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76E944B9" w14:textId="7B405050" w:rsidR="00FC0665" w:rsidRDefault="00FC0665" w:rsidP="00FC0665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无缺陷</w:t>
            </w:r>
          </w:p>
        </w:tc>
      </w:tr>
    </w:tbl>
    <w:p w14:paraId="531199D4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65B38B6" w14:textId="5CDBEC7B" w:rsidR="005E7E40" w:rsidRDefault="00D71D88" w:rsidP="00536968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14:paraId="7C0C0545" w14:textId="3E32CC7C" w:rsidR="00F70F95" w:rsidRPr="00F70F95" w:rsidRDefault="00F70F95" w:rsidP="00F70F95">
      <w:pPr>
        <w:ind w:left="720"/>
        <w:rPr>
          <w:rFonts w:hint="eastAsia"/>
          <w:lang w:eastAsia="en-US"/>
        </w:rPr>
      </w:pPr>
      <w:r>
        <w:rPr>
          <w:rFonts w:hint="eastAsia"/>
        </w:rPr>
        <w:t>暂无发现缺陷</w:t>
      </w:r>
    </w:p>
    <w:p w14:paraId="249B9F12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147588F3" w14:textId="77777777" w:rsidTr="007614BC">
        <w:tc>
          <w:tcPr>
            <w:tcW w:w="1596" w:type="dxa"/>
            <w:shd w:val="clear" w:color="auto" w:fill="E7E6E6" w:themeFill="background2"/>
          </w:tcPr>
          <w:p w14:paraId="0132403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7FD7680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5BEEF2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08E8532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53CABF4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2419FFC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041A8397" w14:textId="77777777" w:rsidTr="007614BC">
        <w:tc>
          <w:tcPr>
            <w:tcW w:w="1596" w:type="dxa"/>
          </w:tcPr>
          <w:p w14:paraId="7C13931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15FEB7C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7DCAEF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1830647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138AE7F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52F10A0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14:paraId="7F4E201B" w14:textId="77777777" w:rsidTr="007614BC">
        <w:tc>
          <w:tcPr>
            <w:tcW w:w="1596" w:type="dxa"/>
          </w:tcPr>
          <w:p w14:paraId="0836F18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3EDD82D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52F0688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6BE73D1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211F75B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EF3F01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73329AC6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77689E94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3988F54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56DC0D3E" w14:textId="2B40AE91" w:rsidR="00A6368F" w:rsidRDefault="00A6368F" w:rsidP="00536968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14:paraId="6B75CC03" w14:textId="75D0487A" w:rsidR="00F70F95" w:rsidRPr="00F70F95" w:rsidRDefault="00F70F95" w:rsidP="00F70F95">
      <w:pPr>
        <w:ind w:left="720"/>
        <w:rPr>
          <w:rFonts w:hint="eastAsia"/>
          <w:lang w:eastAsia="en-US"/>
        </w:rPr>
      </w:pPr>
      <w:r>
        <w:rPr>
          <w:rFonts w:hint="eastAsia"/>
        </w:rPr>
        <w:t>暂无发现缺陷</w:t>
      </w:r>
    </w:p>
    <w:p w14:paraId="52F4DCC3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5EC1420B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6C60B7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6B3B4C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72AB4C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3C66B7A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BA118E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E4614F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619F0B8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D8A95C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38A1F686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87B41BB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B956E9C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50FD886D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F8513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1050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3F8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CB3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11C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81C17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A6551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14:paraId="319A0DB1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799B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FB17C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88C8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16E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3E5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FEA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2A9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6FE581A2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C1E88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C4271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A66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27A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BB77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1D01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A769F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52AB15D1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0870D769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6C047A82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02DCC33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6A3AD84B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6E88ACFB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0C61141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034BA5D3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lastRenderedPageBreak/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0825345F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1656D424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1C153952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7544B79F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68453320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5A7AD5D" w14:textId="527953F9" w:rsidR="008136A6" w:rsidRDefault="00D7790C" w:rsidP="00536968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14:paraId="139767C7" w14:textId="4CE094BF" w:rsidR="00F70F95" w:rsidRPr="00F70F95" w:rsidRDefault="00F70F95" w:rsidP="00F70F95">
      <w:pPr>
        <w:ind w:left="720"/>
        <w:rPr>
          <w:rFonts w:hint="eastAsia"/>
          <w:lang w:eastAsia="en-US"/>
        </w:rPr>
      </w:pPr>
      <w:r>
        <w:rPr>
          <w:rFonts w:hint="eastAsia"/>
        </w:rPr>
        <w:t>暂无发现缺陷</w:t>
      </w:r>
    </w:p>
    <w:p w14:paraId="5CB2900A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59CF6DCB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94CC5D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214FC79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CA9B67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65C8CFC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3D9325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E6CC391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D975F9A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33B6D3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9D8A6E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787A4F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019B3C2D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3E016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86F9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547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089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C348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680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A7FC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6C6B2D10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044B8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90D6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F7F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E7BD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1BE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F38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E7ED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1DA9B6E1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CA0F7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82223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25C9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92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E226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9CF7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7783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181EB265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9AADC" w14:textId="77777777"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C7A96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9CF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8CB8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324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B9EA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23F8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7DED9DFD" w14:textId="77777777" w:rsidR="00A6368F" w:rsidRDefault="00A6368F" w:rsidP="00F70F95">
      <w:pPr>
        <w:spacing w:after="120"/>
        <w:rPr>
          <w:rFonts w:ascii="Times New Roman" w:hint="eastAsia"/>
          <w:i/>
          <w:snapToGrid/>
          <w:color w:val="0000FF"/>
        </w:rPr>
      </w:pPr>
    </w:p>
    <w:p w14:paraId="78640CB2" w14:textId="76640692" w:rsidR="00F03B5C" w:rsidRDefault="00625BB9" w:rsidP="00536968">
      <w:pPr>
        <w:pStyle w:val="1"/>
        <w:rPr>
          <w:rFonts w:hint="eastAsia"/>
        </w:rPr>
      </w:pPr>
      <w:bookmarkStart w:id="14" w:name="_Toc393891312"/>
      <w:r>
        <w:rPr>
          <w:rFonts w:hint="eastAsia"/>
        </w:rPr>
        <w:t>测试结论与建议</w:t>
      </w:r>
      <w:bookmarkEnd w:id="14"/>
    </w:p>
    <w:p w14:paraId="7AA9D6F0" w14:textId="4FE0A591" w:rsidR="00536968" w:rsidRPr="00536968" w:rsidRDefault="00536968" w:rsidP="00536968">
      <w:pPr>
        <w:pStyle w:val="a9"/>
        <w:rPr>
          <w:rFonts w:hint="eastAsia"/>
        </w:rPr>
      </w:pPr>
      <w:r>
        <w:rPr>
          <w:rFonts w:hint="eastAsia"/>
        </w:rPr>
        <w:t>本次测试暂无发现问题，已有功能都已成功实现，达到了软件需求规约的要求。</w:t>
      </w:r>
    </w:p>
    <w:sectPr w:rsidR="00536968" w:rsidRPr="0053696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3C6FB" w14:textId="77777777" w:rsidR="00160BD3" w:rsidRDefault="00160BD3">
      <w:r>
        <w:separator/>
      </w:r>
    </w:p>
  </w:endnote>
  <w:endnote w:type="continuationSeparator" w:id="0">
    <w:p w14:paraId="73450129" w14:textId="77777777" w:rsidR="00160BD3" w:rsidRDefault="00160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6FFD4AD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4A8B70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D425A7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B52299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632D9663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AC725" w14:textId="77777777" w:rsidR="00160BD3" w:rsidRDefault="00160BD3">
      <w:r>
        <w:separator/>
      </w:r>
    </w:p>
  </w:footnote>
  <w:footnote w:type="continuationSeparator" w:id="0">
    <w:p w14:paraId="3E98910F" w14:textId="77777777" w:rsidR="00160BD3" w:rsidRDefault="00160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63A4" w14:textId="77777777" w:rsidR="00D67C01" w:rsidRDefault="00D67C01">
    <w:pPr>
      <w:rPr>
        <w:sz w:val="24"/>
      </w:rPr>
    </w:pPr>
  </w:p>
  <w:p w14:paraId="1DB86B17" w14:textId="77777777" w:rsidR="00D67C01" w:rsidRDefault="00D67C01">
    <w:pPr>
      <w:pBdr>
        <w:top w:val="single" w:sz="6" w:space="1" w:color="auto"/>
      </w:pBdr>
      <w:rPr>
        <w:sz w:val="24"/>
      </w:rPr>
    </w:pPr>
  </w:p>
  <w:p w14:paraId="46F10308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70E3428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66F3ABBC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22008D57" w14:textId="77777777" w:rsidTr="00D24DCF">
      <w:tc>
        <w:tcPr>
          <w:tcW w:w="6379" w:type="dxa"/>
        </w:tcPr>
        <w:p w14:paraId="6216C2BC" w14:textId="5A4A23A0" w:rsidR="00D67C01" w:rsidRDefault="002F1D6C">
          <w:r w:rsidRPr="002F1D6C">
            <w:rPr>
              <w:rFonts w:ascii="Times New Roman" w:hint="eastAsia"/>
            </w:rPr>
            <w:t>知识答题竞赛</w:t>
          </w:r>
          <w:r w:rsidRPr="002F1D6C">
            <w:rPr>
              <w:rFonts w:ascii="Times New Roman" w:hint="eastAsia"/>
            </w:rPr>
            <w:t>app</w:t>
          </w:r>
        </w:p>
      </w:tc>
      <w:tc>
        <w:tcPr>
          <w:tcW w:w="3179" w:type="dxa"/>
        </w:tcPr>
        <w:p w14:paraId="1E399472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51F7FD45" w14:textId="77777777" w:rsidTr="00D24DCF">
      <w:tc>
        <w:tcPr>
          <w:tcW w:w="6379" w:type="dxa"/>
        </w:tcPr>
        <w:p w14:paraId="0A3B17BA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809FB3C" w14:textId="4467FD33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2F1D6C">
            <w:rPr>
              <w:rFonts w:ascii="Times New Roman" w:hint="eastAsia"/>
              <w:noProof/>
            </w:rPr>
            <w:t>17</w:t>
          </w:r>
          <w:r>
            <w:rPr>
              <w:rFonts w:ascii="Times New Roman"/>
              <w:noProof/>
            </w:rPr>
            <w:t>/</w:t>
          </w:r>
          <w:r w:rsidR="002F1D6C">
            <w:rPr>
              <w:rFonts w:ascii="Times New Roman" w:hint="eastAsia"/>
              <w:noProof/>
            </w:rPr>
            <w:t>6</w:t>
          </w:r>
          <w:r>
            <w:rPr>
              <w:rFonts w:ascii="Times New Roman"/>
              <w:noProof/>
            </w:rPr>
            <w:t>/</w:t>
          </w:r>
          <w:r w:rsidR="002F1D6C">
            <w:rPr>
              <w:rFonts w:ascii="Times New Roman" w:hint="eastAsia"/>
              <w:noProof/>
            </w:rPr>
            <w:t>2022</w:t>
          </w:r>
          <w:r>
            <w:rPr>
              <w:rFonts w:ascii="Times New Roman"/>
              <w:noProof/>
            </w:rPr>
            <w:t>&gt;</w:t>
          </w:r>
        </w:p>
      </w:tc>
    </w:tr>
  </w:tbl>
  <w:p w14:paraId="31BC1D0E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762992830">
    <w:abstractNumId w:val="0"/>
  </w:num>
  <w:num w:numId="2" w16cid:durableId="548416594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49640808">
    <w:abstractNumId w:val="10"/>
  </w:num>
  <w:num w:numId="4" w16cid:durableId="526872304">
    <w:abstractNumId w:val="21"/>
  </w:num>
  <w:num w:numId="5" w16cid:durableId="1549609304">
    <w:abstractNumId w:val="15"/>
  </w:num>
  <w:num w:numId="6" w16cid:durableId="880869572">
    <w:abstractNumId w:val="14"/>
  </w:num>
  <w:num w:numId="7" w16cid:durableId="148242657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632831535">
    <w:abstractNumId w:val="2"/>
  </w:num>
  <w:num w:numId="9" w16cid:durableId="1867719875">
    <w:abstractNumId w:val="20"/>
  </w:num>
  <w:num w:numId="10" w16cid:durableId="1727411974">
    <w:abstractNumId w:val="3"/>
  </w:num>
  <w:num w:numId="11" w16cid:durableId="58750772">
    <w:abstractNumId w:val="11"/>
  </w:num>
  <w:num w:numId="12" w16cid:durableId="1464421133">
    <w:abstractNumId w:val="9"/>
  </w:num>
  <w:num w:numId="13" w16cid:durableId="563220339">
    <w:abstractNumId w:val="19"/>
  </w:num>
  <w:num w:numId="14" w16cid:durableId="1619408405">
    <w:abstractNumId w:val="8"/>
  </w:num>
  <w:num w:numId="15" w16cid:durableId="1552498350">
    <w:abstractNumId w:val="5"/>
  </w:num>
  <w:num w:numId="16" w16cid:durableId="1027291906">
    <w:abstractNumId w:val="18"/>
  </w:num>
  <w:num w:numId="17" w16cid:durableId="894505784">
    <w:abstractNumId w:val="13"/>
  </w:num>
  <w:num w:numId="18" w16cid:durableId="1453597131">
    <w:abstractNumId w:val="6"/>
  </w:num>
  <w:num w:numId="19" w16cid:durableId="1171720278">
    <w:abstractNumId w:val="12"/>
  </w:num>
  <w:num w:numId="20" w16cid:durableId="1261529648">
    <w:abstractNumId w:val="7"/>
  </w:num>
  <w:num w:numId="21" w16cid:durableId="81686678">
    <w:abstractNumId w:val="16"/>
  </w:num>
  <w:num w:numId="22" w16cid:durableId="1437410611">
    <w:abstractNumId w:val="17"/>
  </w:num>
  <w:num w:numId="23" w16cid:durableId="2089494346">
    <w:abstractNumId w:val="0"/>
  </w:num>
  <w:num w:numId="24" w16cid:durableId="1530946481">
    <w:abstractNumId w:val="4"/>
  </w:num>
  <w:num w:numId="25" w16cid:durableId="1381050453">
    <w:abstractNumId w:val="22"/>
  </w:num>
  <w:num w:numId="26" w16cid:durableId="22321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0BD3"/>
    <w:rsid w:val="0016113A"/>
    <w:rsid w:val="00162D65"/>
    <w:rsid w:val="00190CF2"/>
    <w:rsid w:val="001B44F8"/>
    <w:rsid w:val="001B5163"/>
    <w:rsid w:val="001F2D91"/>
    <w:rsid w:val="002866D0"/>
    <w:rsid w:val="00292D69"/>
    <w:rsid w:val="002E71CC"/>
    <w:rsid w:val="002F1D6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36968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2486A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8724A"/>
    <w:rsid w:val="00AB65D6"/>
    <w:rsid w:val="00B01E70"/>
    <w:rsid w:val="00B46746"/>
    <w:rsid w:val="00B4737F"/>
    <w:rsid w:val="00B54364"/>
    <w:rsid w:val="00B666BF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CF5EA5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0009D"/>
    <w:rsid w:val="00E1457C"/>
    <w:rsid w:val="00E204BB"/>
    <w:rsid w:val="00E36DCD"/>
    <w:rsid w:val="00E672A3"/>
    <w:rsid w:val="00EE5F35"/>
    <w:rsid w:val="00F02AB1"/>
    <w:rsid w:val="00F03B5C"/>
    <w:rsid w:val="00F1061A"/>
    <w:rsid w:val="00F13143"/>
    <w:rsid w:val="00F554B7"/>
    <w:rsid w:val="00F70F95"/>
    <w:rsid w:val="00F907FC"/>
    <w:rsid w:val="00FA1775"/>
    <w:rsid w:val="00FB0255"/>
    <w:rsid w:val="00FC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DA0D73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2</TotalTime>
  <Pages>6</Pages>
  <Words>373</Words>
  <Characters>2130</Characters>
  <Application>Microsoft Office Word</Application>
  <DocSecurity>0</DocSecurity>
  <Lines>17</Lines>
  <Paragraphs>4</Paragraphs>
  <ScaleCrop>false</ScaleCrop>
  <Company>&lt;SJTU&gt;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admin</cp:lastModifiedBy>
  <cp:revision>2</cp:revision>
  <dcterms:created xsi:type="dcterms:W3CDTF">2022-06-18T04:23:00Z</dcterms:created>
  <dcterms:modified xsi:type="dcterms:W3CDTF">2022-06-18T04:23:00Z</dcterms:modified>
</cp:coreProperties>
</file>